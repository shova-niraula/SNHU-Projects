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B5F" w:rsidRDefault="006758B1">
      <w:pPr>
        <w:pStyle w:val="Heading2"/>
      </w:pPr>
      <w:r>
        <w:t>HOGAN UNIVERSITY</w:t>
      </w:r>
    </w:p>
    <w:p w:rsidR="00110B5F" w:rsidRDefault="00777E9E">
      <w:pPr>
        <w:pStyle w:val="Heading3"/>
      </w:pPr>
      <w:r>
        <w:t>THIS CERTIFIES THAT</w:t>
      </w:r>
    </w:p>
    <w:p w:rsidR="00110B5F" w:rsidRDefault="006758B1">
      <w:pPr>
        <w:pStyle w:val="Heading1"/>
      </w:pPr>
      <w:r>
        <w:t>BOB smith</w:t>
      </w:r>
    </w:p>
    <w:p w:rsidR="00110B5F" w:rsidRDefault="00777E9E">
      <w:r>
        <w:t xml:space="preserve">has successfully completed the required course of study approved by the Board of Education for the State of </w:t>
      </w:r>
      <w:r w:rsidR="006758B1">
        <w:t>Virginia</w:t>
      </w:r>
      <w:r>
        <w:t>, and is therefore awarded this</w:t>
      </w:r>
    </w:p>
    <w:p w:rsidR="00110B5F" w:rsidRDefault="004576BF">
      <w:pPr>
        <w:pStyle w:val="Heading1"/>
      </w:pPr>
      <w:r>
        <w:t>c++ certificate</w:t>
      </w:r>
      <w:bookmarkStart w:id="0" w:name="_GoBack"/>
      <w:bookmarkEnd w:id="0"/>
    </w:p>
    <w:p w:rsidR="00110B5F" w:rsidRDefault="00777E9E">
      <w:r>
        <w:t xml:space="preserve">Dated this </w:t>
      </w:r>
      <w:r w:rsidR="006758B1">
        <w:t>12</w:t>
      </w:r>
      <w:r w:rsidR="00E64714">
        <w:t>th</w:t>
      </w:r>
      <w:r>
        <w:t xml:space="preserve"> day of </w:t>
      </w:r>
      <w:sdt>
        <w:sdtPr>
          <w:id w:val="-528869099"/>
          <w:placeholder>
            <w:docPart w:val="7AAAD2654DAB43C787E6B0C216DAFEA4"/>
          </w:placeholder>
          <w:date w:fullDate="2016-05-01T00:00:00Z">
            <w:dateFormat w:val="MMMM, yyyy"/>
            <w:lid w:val="en-US"/>
            <w:storeMappedDataAs w:val="dateTime"/>
            <w:calendar w:val="gregorian"/>
          </w:date>
        </w:sdtPr>
        <w:sdtEndPr/>
        <w:sdtContent>
          <w:r w:rsidR="006758B1">
            <w:t>May, 2016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4608"/>
        <w:gridCol w:w="2304"/>
        <w:gridCol w:w="4608"/>
      </w:tblGrid>
      <w:tr w:rsidR="00110B5F">
        <w:trPr>
          <w:trHeight w:val="1080"/>
        </w:trPr>
        <w:tc>
          <w:tcPr>
            <w:tcW w:w="2000" w:type="pct"/>
            <w:tcBorders>
              <w:bottom w:val="single" w:sz="4" w:space="0" w:color="7F7F7F" w:themeColor="text1" w:themeTint="80"/>
            </w:tcBorders>
            <w:vAlign w:val="bottom"/>
          </w:tcPr>
          <w:p w:rsidR="00110B5F" w:rsidRPr="001B5858" w:rsidRDefault="006758B1">
            <w:pPr>
              <w:pStyle w:val="Signature"/>
              <w:rPr>
                <w:rFonts w:ascii="Freestyle Script" w:hAnsi="Freestyle Script"/>
              </w:rPr>
            </w:pPr>
            <w:r>
              <w:rPr>
                <w:rFonts w:ascii="Freestyle Script" w:hAnsi="Freestyle Script"/>
              </w:rPr>
              <w:t xml:space="preserve">Samuel Jones </w:t>
            </w:r>
          </w:p>
        </w:tc>
        <w:tc>
          <w:tcPr>
            <w:tcW w:w="1000" w:type="pct"/>
            <w:vAlign w:val="bottom"/>
          </w:tcPr>
          <w:p w:rsidR="00110B5F" w:rsidRDefault="00110B5F" w:rsidP="006758B1">
            <w:pPr>
              <w:pStyle w:val="Signature"/>
              <w:jc w:val="both"/>
            </w:pPr>
          </w:p>
        </w:tc>
        <w:tc>
          <w:tcPr>
            <w:tcW w:w="2000" w:type="pct"/>
            <w:tcBorders>
              <w:bottom w:val="single" w:sz="4" w:space="0" w:color="7F7F7F" w:themeColor="text1" w:themeTint="80"/>
            </w:tcBorders>
            <w:vAlign w:val="bottom"/>
          </w:tcPr>
          <w:p w:rsidR="00110B5F" w:rsidRPr="001B5858" w:rsidRDefault="006758B1">
            <w:pPr>
              <w:pStyle w:val="Signature"/>
              <w:rPr>
                <w:rFonts w:ascii="Edwardian Script ITC" w:hAnsi="Edwardian Script ITC"/>
              </w:rPr>
            </w:pPr>
            <w:r>
              <w:rPr>
                <w:rFonts w:ascii="Edwardian Script ITC" w:hAnsi="Edwardian Script ITC"/>
              </w:rPr>
              <w:t>Rebecca Cotswald</w:t>
            </w:r>
          </w:p>
        </w:tc>
      </w:tr>
      <w:tr w:rsidR="00110B5F">
        <w:tc>
          <w:tcPr>
            <w:tcW w:w="2000" w:type="pct"/>
            <w:tcBorders>
              <w:top w:val="single" w:sz="4" w:space="0" w:color="7F7F7F" w:themeColor="text1" w:themeTint="80"/>
            </w:tcBorders>
            <w:vAlign w:val="bottom"/>
          </w:tcPr>
          <w:p w:rsidR="00110B5F" w:rsidRDefault="00E64714">
            <w:pPr>
              <w:pStyle w:val="Signature"/>
            </w:pPr>
            <w:r>
              <w:t>President</w:t>
            </w:r>
          </w:p>
        </w:tc>
        <w:tc>
          <w:tcPr>
            <w:tcW w:w="1000" w:type="pct"/>
            <w:vAlign w:val="bottom"/>
          </w:tcPr>
          <w:p w:rsidR="00110B5F" w:rsidRDefault="00110B5F">
            <w:pPr>
              <w:pStyle w:val="Signature"/>
            </w:pPr>
          </w:p>
        </w:tc>
        <w:tc>
          <w:tcPr>
            <w:tcW w:w="2000" w:type="pct"/>
            <w:tcBorders>
              <w:top w:val="single" w:sz="4" w:space="0" w:color="7F7F7F" w:themeColor="text1" w:themeTint="80"/>
            </w:tcBorders>
            <w:vAlign w:val="bottom"/>
          </w:tcPr>
          <w:p w:rsidR="00110B5F" w:rsidRDefault="00E64714">
            <w:pPr>
              <w:pStyle w:val="Signature"/>
            </w:pPr>
            <w:r>
              <w:t xml:space="preserve">Vice </w:t>
            </w:r>
            <w:r w:rsidR="006758B1">
              <w:t>President</w:t>
            </w:r>
            <w:r>
              <w:t xml:space="preserve"> Academic</w:t>
            </w:r>
          </w:p>
        </w:tc>
      </w:tr>
    </w:tbl>
    <w:p w:rsidR="00110B5F" w:rsidRDefault="00777E9E">
      <w:pPr>
        <w:jc w:val="both"/>
        <w:rPr>
          <w:noProof/>
        </w:rPr>
      </w:pPr>
      <w:r>
        <w:rPr>
          <w:noProof/>
          <w:lang w:eastAsia="en-US"/>
        </w:rPr>
        <w:drawing>
          <wp:anchor distT="0" distB="0" distL="0" distR="0" simplePos="0" relativeHeight="251658240" behindDoc="1" locked="1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9125712" cy="6839712"/>
            <wp:effectExtent l="0" t="0" r="0" b="0"/>
            <wp:wrapNone/>
            <wp:docPr id="2" name="Picture 2" descr="Diploma background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ementary_bkgrnd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5712" cy="683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0B5F">
      <w:pgSz w:w="15840" w:h="12240" w:orient="landscape" w:code="1"/>
      <w:pgMar w:top="1872" w:right="216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875" w:rsidRDefault="00D00875">
      <w:r>
        <w:separator/>
      </w:r>
    </w:p>
  </w:endnote>
  <w:endnote w:type="continuationSeparator" w:id="0">
    <w:p w:rsidR="00D00875" w:rsidRDefault="00D0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875" w:rsidRDefault="00D00875">
      <w:r>
        <w:separator/>
      </w:r>
    </w:p>
  </w:footnote>
  <w:footnote w:type="continuationSeparator" w:id="0">
    <w:p w:rsidR="00D00875" w:rsidRDefault="00D00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BDAA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14"/>
    <w:rsid w:val="00026CB5"/>
    <w:rsid w:val="00110B5F"/>
    <w:rsid w:val="001B5858"/>
    <w:rsid w:val="002E2956"/>
    <w:rsid w:val="004576BF"/>
    <w:rsid w:val="005811B4"/>
    <w:rsid w:val="006758B1"/>
    <w:rsid w:val="00777E9E"/>
    <w:rsid w:val="00D00875"/>
    <w:rsid w:val="00E17C56"/>
    <w:rsid w:val="00E6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5826E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360" w:after="360"/>
      <w:jc w:val="center"/>
    </w:pPr>
    <w:rPr>
      <w:color w:val="323232" w:themeColor="text2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0"/>
      <w:outlineLvl w:val="0"/>
    </w:pPr>
    <w:rPr>
      <w:rFonts w:asciiTheme="majorHAnsi" w:eastAsiaTheme="majorEastAsia" w:hAnsiTheme="majorHAnsi" w:cstheme="majorBidi"/>
      <w:caps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595959" w:themeColor="text1" w:themeTint="A6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1"/>
    <w:pPr>
      <w:outlineLvl w:val="2"/>
    </w:pPr>
    <w:rPr>
      <w:rFonts w:asciiTheme="majorHAnsi" w:eastAsiaTheme="majorEastAsia" w:hAnsiTheme="majorHAnsi" w:cstheme="majorBidi"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323232" w:themeColor="text2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95959" w:themeColor="text1" w:themeTint="A6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323232" w:themeColor="text2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1"/>
    <w:qFormat/>
    <w:pPr>
      <w:spacing w:before="0" w:after="0" w:line="240" w:lineRule="auto"/>
      <w:ind w:left="216" w:right="216"/>
    </w:pPr>
    <w:rPr>
      <w:sz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1"/>
    <w:rPr>
      <w:color w:val="323232" w:themeColor="text2"/>
      <w:sz w:val="20"/>
      <w:szCs w:val="20"/>
    </w:rPr>
  </w:style>
  <w:style w:type="paragraph" w:customStyle="1" w:styleId="Seal">
    <w:name w:val="Seal"/>
    <w:basedOn w:val="Normal"/>
    <w:next w:val="Normal"/>
    <w:uiPriority w:val="1"/>
    <w:qFormat/>
    <w:pPr>
      <w:spacing w:before="0" w:after="0" w:line="240" w:lineRule="auto"/>
    </w:pPr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on\AppData\Roaming\Microsoft\Templates\High%20school%20diploma%20certificate%20(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AAD2654DAB43C787E6B0C216DAF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15F31-0DC2-473D-A16A-5F81E8E9E667}"/>
      </w:docPartPr>
      <w:docPartBody>
        <w:p w:rsidR="00AA3E5D" w:rsidRDefault="00D022DF">
          <w:pPr>
            <w:pStyle w:val="7AAAD2654DAB43C787E6B0C216DAFEA4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2DF"/>
    <w:rsid w:val="000D3485"/>
    <w:rsid w:val="001A5EA6"/>
    <w:rsid w:val="00AA3E5D"/>
    <w:rsid w:val="00D0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6975D5D83E470A83AD514DE8C00FBE">
    <w:name w:val="886975D5D83E470A83AD514DE8C00FBE"/>
  </w:style>
  <w:style w:type="paragraph" w:customStyle="1" w:styleId="43AFC1A6179244528325BD69B9EEB793">
    <w:name w:val="43AFC1A6179244528325BD69B9EEB793"/>
  </w:style>
  <w:style w:type="paragraph" w:customStyle="1" w:styleId="6E942D019D154DB2B0F5259198A9BF11">
    <w:name w:val="6E942D019D154DB2B0F5259198A9BF11"/>
  </w:style>
  <w:style w:type="paragraph" w:customStyle="1" w:styleId="35608AF034E2475D851C689609126A9C">
    <w:name w:val="35608AF034E2475D851C689609126A9C"/>
  </w:style>
  <w:style w:type="paragraph" w:customStyle="1" w:styleId="7AAAD2654DAB43C787E6B0C216DAFEA4">
    <w:name w:val="7AAAD2654DAB43C787E6B0C216DAFE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A2C2C08-D0AE-4681-B101-4F098425D7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High school diploma certificate (formal)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2016-04-21T19:22:00Z</dcterms:created>
  <dcterms:modified xsi:type="dcterms:W3CDTF">2016-04-21T19:23:00Z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TC039919299991</vt:lpwstr>
  </property>
</Properties>
</file>